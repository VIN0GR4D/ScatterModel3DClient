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66" w:rsidRPr="00661066" w:rsidRDefault="00661066" w:rsidP="00661066">
      <w:pPr>
        <w:jc w:val="center"/>
        <w:rPr>
          <w:sz w:val="28"/>
          <w:szCs w:val="28"/>
        </w:rPr>
      </w:pPr>
      <w:r w:rsidRPr="00661066">
        <w:rPr>
          <w:sz w:val="28"/>
          <w:szCs w:val="28"/>
        </w:rPr>
        <w:t>Акционерное общество</w:t>
      </w:r>
    </w:p>
    <w:p w:rsidR="00661066" w:rsidRPr="00661066" w:rsidRDefault="00661066" w:rsidP="00661066">
      <w:pPr>
        <w:spacing w:line="360" w:lineRule="auto"/>
        <w:jc w:val="center"/>
        <w:rPr>
          <w:sz w:val="28"/>
          <w:szCs w:val="28"/>
        </w:rPr>
      </w:pPr>
      <w:r w:rsidRPr="00661066">
        <w:rPr>
          <w:sz w:val="28"/>
          <w:szCs w:val="28"/>
        </w:rPr>
        <w:t>«Научный центр прикладной электродинамики»</w:t>
      </w:r>
    </w:p>
    <w:p w:rsidR="00661066" w:rsidRPr="00661066" w:rsidRDefault="00661066" w:rsidP="00661066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W w:w="3614" w:type="dxa"/>
        <w:tblInd w:w="6156" w:type="dxa"/>
        <w:tblLook w:val="01E0" w:firstRow="1" w:lastRow="1" w:firstColumn="1" w:lastColumn="1" w:noHBand="0" w:noVBand="0"/>
      </w:tblPr>
      <w:tblGrid>
        <w:gridCol w:w="3614"/>
      </w:tblGrid>
      <w:tr w:rsidR="00661066" w:rsidRPr="00661066" w:rsidTr="00E936AA">
        <w:trPr>
          <w:trHeight w:val="510"/>
        </w:trPr>
        <w:tc>
          <w:tcPr>
            <w:tcW w:w="3614" w:type="dxa"/>
            <w:hideMark/>
          </w:tcPr>
          <w:p w:rsidR="00661066" w:rsidRPr="00661066" w:rsidRDefault="00661066" w:rsidP="00661066">
            <w:pPr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УТВЕРЖДАЮ</w:t>
            </w:r>
          </w:p>
        </w:tc>
      </w:tr>
      <w:tr w:rsidR="00661066" w:rsidRPr="00661066" w:rsidTr="00E936AA">
        <w:trPr>
          <w:trHeight w:val="510"/>
        </w:trPr>
        <w:tc>
          <w:tcPr>
            <w:tcW w:w="3614" w:type="dxa"/>
            <w:hideMark/>
          </w:tcPr>
          <w:p w:rsidR="00661066" w:rsidRPr="00661066" w:rsidRDefault="00661066" w:rsidP="00661066">
            <w:pPr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Генеральный директор,</w:t>
            </w:r>
          </w:p>
          <w:p w:rsidR="00661066" w:rsidRPr="00661066" w:rsidRDefault="00661066" w:rsidP="00661066">
            <w:pPr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д.т.н., проф.</w:t>
            </w:r>
          </w:p>
          <w:p w:rsidR="00661066" w:rsidRPr="00661066" w:rsidRDefault="00661066" w:rsidP="00661066">
            <w:pPr>
              <w:rPr>
                <w:sz w:val="28"/>
                <w:szCs w:val="28"/>
              </w:rPr>
            </w:pPr>
          </w:p>
        </w:tc>
      </w:tr>
      <w:tr w:rsidR="00661066" w:rsidRPr="00661066" w:rsidTr="00E936AA">
        <w:trPr>
          <w:trHeight w:val="510"/>
        </w:trPr>
        <w:tc>
          <w:tcPr>
            <w:tcW w:w="3614" w:type="dxa"/>
          </w:tcPr>
          <w:p w:rsidR="00661066" w:rsidRPr="00661066" w:rsidRDefault="00661066" w:rsidP="00661066">
            <w:pPr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_____________С.С. Щесняк</w:t>
            </w:r>
          </w:p>
        </w:tc>
      </w:tr>
      <w:tr w:rsidR="00661066" w:rsidRPr="00661066" w:rsidTr="00E936AA">
        <w:trPr>
          <w:trHeight w:val="510"/>
        </w:trPr>
        <w:tc>
          <w:tcPr>
            <w:tcW w:w="3614" w:type="dxa"/>
            <w:hideMark/>
          </w:tcPr>
          <w:p w:rsidR="00661066" w:rsidRPr="00661066" w:rsidRDefault="00661066" w:rsidP="00696B98">
            <w:pPr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«_____»__________ 202</w:t>
            </w:r>
            <w:r w:rsidR="00696B98">
              <w:rPr>
                <w:sz w:val="28"/>
                <w:szCs w:val="28"/>
              </w:rPr>
              <w:t>3</w:t>
            </w:r>
            <w:r w:rsidRPr="00661066">
              <w:rPr>
                <w:sz w:val="28"/>
                <w:szCs w:val="28"/>
              </w:rPr>
              <w:t xml:space="preserve"> г.</w:t>
            </w:r>
          </w:p>
        </w:tc>
      </w:tr>
    </w:tbl>
    <w:p w:rsidR="00661066" w:rsidRPr="00661066" w:rsidRDefault="00661066" w:rsidP="0066106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661066" w:rsidRPr="00661066" w:rsidRDefault="00661066" w:rsidP="0066106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661066">
        <w:rPr>
          <w:sz w:val="28"/>
          <w:szCs w:val="28"/>
        </w:rPr>
        <w:t>ПРОГРАММНОЕ ОБЕСПЕЧЕНИЕ ДЛЯ РАСЧЕТА РАДИОЛОКАЦИОННЫХ</w:t>
      </w:r>
    </w:p>
    <w:p w:rsidR="00661066" w:rsidRPr="00661066" w:rsidRDefault="00661066" w:rsidP="0066106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661066">
        <w:rPr>
          <w:sz w:val="28"/>
          <w:szCs w:val="28"/>
        </w:rPr>
        <w:t>ХАРАКТЕРИСТИК (РЛХ) ОБЪЕКТОВ СЛОЖНОЙ ФОРМЫ</w:t>
      </w:r>
    </w:p>
    <w:p w:rsidR="00661066" w:rsidRDefault="00D37214" w:rsidP="006610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</w:t>
      </w:r>
    </w:p>
    <w:p w:rsidR="00DE253F" w:rsidRPr="00661066" w:rsidRDefault="00DE253F" w:rsidP="006610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:rsidR="00661066" w:rsidRPr="00661066" w:rsidRDefault="00661066" w:rsidP="00661066">
      <w:pPr>
        <w:spacing w:line="360" w:lineRule="auto"/>
        <w:jc w:val="center"/>
        <w:rPr>
          <w:bCs/>
          <w:sz w:val="28"/>
          <w:szCs w:val="28"/>
        </w:rPr>
      </w:pPr>
      <w:r w:rsidRPr="00661066">
        <w:rPr>
          <w:bCs/>
          <w:sz w:val="28"/>
          <w:szCs w:val="28"/>
        </w:rPr>
        <w:t>RU.НЦПВ.00225-01-ЛУ</w:t>
      </w:r>
    </w:p>
    <w:p w:rsidR="00661066" w:rsidRPr="00661066" w:rsidRDefault="007C3CFA" w:rsidP="006610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group id="_x0000_s1072" style="position:absolute;margin-left:-31.15pt;margin-top:6.6pt;width:34pt;height:412.7pt;z-index:-251658240" coordorigin="397,8323" coordsize="680,8254">
            <v:line id="Page_ 1_B1" o:spid="_x0000_s1073" style="position:absolute" from="397,8323" to="397,16577" strokeweight="2.25pt"/>
            <v:line id="Page_ 1_B2" o:spid="_x0000_s1074" style="position:absolute" from="397,8334" to="1077,8334" strokeweight="2.25pt"/>
            <v:line id="Page_ 1_B3" o:spid="_x0000_s1075" style="position:absolute" from="397,16554" to="1077,16554" strokeweight="2.25pt"/>
            <v:line id="Page_ 1_B4" o:spid="_x0000_s1076" style="position:absolute" from="397,15137" to="1077,15137" strokeweight="2.25pt"/>
            <v:line id="Page_ 1_B5" o:spid="_x0000_s1077" style="position:absolute" from="397,13153" to="1077,13153" strokeweight="2.25pt"/>
            <v:line id="Page_ 1_B6" o:spid="_x0000_s1078" style="position:absolute" from="397,11735" to="1077,11735" strokeweight="2.25pt"/>
            <v:line id="Page_ 1_B7" o:spid="_x0000_s1079" style="position:absolute" from="397,10318" to="1077,10318" strokeweight="2.25pt"/>
            <v:line id="Page_ 1_B8" o:spid="_x0000_s1080" style="position:absolute" from="680,8334" to="680,16554" strokeweight="2.25pt"/>
            <v:line id="Page_ 1_B9" o:spid="_x0000_s1081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82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661066" w:rsidRDefault="00661066" w:rsidP="006610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83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661066" w:rsidRDefault="00661066" w:rsidP="006610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84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661066" w:rsidRDefault="00661066" w:rsidP="006610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85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661066" w:rsidRDefault="00661066" w:rsidP="006610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86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661066" w:rsidRDefault="00661066" w:rsidP="006610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tbl>
      <w:tblPr>
        <w:tblW w:w="4193" w:type="pct"/>
        <w:tblInd w:w="1188" w:type="dxa"/>
        <w:tblLook w:val="0000" w:firstRow="0" w:lastRow="0" w:firstColumn="0" w:lastColumn="0" w:noHBand="0" w:noVBand="0"/>
      </w:tblPr>
      <w:tblGrid>
        <w:gridCol w:w="4307"/>
        <w:gridCol w:w="4537"/>
      </w:tblGrid>
      <w:tr w:rsidR="00661066" w:rsidRPr="00661066" w:rsidTr="00E936AA"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661066" w:rsidRPr="00661066" w:rsidRDefault="00661066" w:rsidP="00661066">
            <w:pPr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Руководитель разработки</w:t>
            </w:r>
          </w:p>
          <w:p w:rsidR="00661066" w:rsidRPr="00661066" w:rsidRDefault="00661066" w:rsidP="00661066">
            <w:pPr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Главный конструктор средств радиолокации и пеленгации,</w:t>
            </w:r>
          </w:p>
        </w:tc>
      </w:tr>
      <w:tr w:rsidR="00661066" w:rsidRPr="00661066" w:rsidTr="00E936AA"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661066" w:rsidRPr="00661066" w:rsidRDefault="00661066" w:rsidP="00661066">
            <w:pPr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к.т.н., доцент</w:t>
            </w:r>
          </w:p>
        </w:tc>
      </w:tr>
      <w:tr w:rsidR="00661066" w:rsidRPr="00661066" w:rsidTr="00E936AA">
        <w:trPr>
          <w:trHeight w:val="513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_____________ А.С. Кузнецов</w:t>
            </w:r>
          </w:p>
        </w:tc>
      </w:tr>
      <w:tr w:rsidR="00661066" w:rsidRPr="00661066" w:rsidTr="00E936AA">
        <w:trPr>
          <w:trHeight w:val="142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«_____»____________2022 г.</w:t>
            </w:r>
          </w:p>
        </w:tc>
      </w:tr>
      <w:tr w:rsidR="00661066" w:rsidRPr="00661066" w:rsidTr="00E936AA">
        <w:trPr>
          <w:trHeight w:hRule="exact" w:val="567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661066" w:rsidRPr="00661066" w:rsidTr="00E936AA">
        <w:trPr>
          <w:trHeight w:val="850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color w:val="000000"/>
                <w:sz w:val="28"/>
                <w:szCs w:val="28"/>
              </w:rPr>
            </w:pPr>
            <w:r w:rsidRPr="00661066">
              <w:rPr>
                <w:color w:val="000000"/>
                <w:sz w:val="28"/>
                <w:szCs w:val="28"/>
              </w:rPr>
              <w:t>Исполнитель</w:t>
            </w:r>
          </w:p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  <w:highlight w:val="yellow"/>
              </w:rPr>
            </w:pPr>
            <w:r w:rsidRPr="00661066">
              <w:rPr>
                <w:color w:val="000000"/>
                <w:sz w:val="28"/>
                <w:szCs w:val="28"/>
              </w:rPr>
              <w:t>Инженер-программист 2 категории</w:t>
            </w:r>
          </w:p>
        </w:tc>
      </w:tr>
      <w:tr w:rsidR="00661066" w:rsidRPr="00661066" w:rsidTr="00E936AA">
        <w:trPr>
          <w:trHeight w:val="468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_____________ М.А. Павленко</w:t>
            </w:r>
          </w:p>
        </w:tc>
      </w:tr>
      <w:tr w:rsidR="00661066" w:rsidRPr="00661066" w:rsidTr="00E936AA"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96B98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«_____»____________202</w:t>
            </w:r>
            <w:r w:rsidR="00696B98">
              <w:rPr>
                <w:sz w:val="28"/>
                <w:szCs w:val="28"/>
              </w:rPr>
              <w:t>3</w:t>
            </w:r>
            <w:r w:rsidRPr="00661066">
              <w:rPr>
                <w:sz w:val="28"/>
                <w:szCs w:val="28"/>
              </w:rPr>
              <w:t xml:space="preserve"> г.</w:t>
            </w:r>
          </w:p>
        </w:tc>
      </w:tr>
      <w:tr w:rsidR="00661066" w:rsidRPr="00661066" w:rsidTr="00E936AA">
        <w:trPr>
          <w:trHeight w:hRule="exact" w:val="567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661066" w:rsidRPr="00661066" w:rsidTr="00E936AA">
        <w:trPr>
          <w:trHeight w:val="510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Нормоконтролер</w:t>
            </w:r>
          </w:p>
        </w:tc>
      </w:tr>
      <w:tr w:rsidR="00661066" w:rsidRPr="00661066" w:rsidTr="00E936AA">
        <w:trPr>
          <w:trHeight w:val="442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_____________ Е.С. Атаманюк</w:t>
            </w:r>
          </w:p>
        </w:tc>
      </w:tr>
      <w:tr w:rsidR="00661066" w:rsidRPr="00661066" w:rsidTr="00E936AA">
        <w:trPr>
          <w:trHeight w:val="439"/>
        </w:trPr>
        <w:tc>
          <w:tcPr>
            <w:tcW w:w="4307" w:type="dxa"/>
            <w:vAlign w:val="center"/>
          </w:tcPr>
          <w:p w:rsidR="00661066" w:rsidRPr="00661066" w:rsidRDefault="00661066" w:rsidP="0066106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661066" w:rsidRPr="00661066" w:rsidRDefault="00661066" w:rsidP="00696B98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661066">
              <w:rPr>
                <w:sz w:val="28"/>
                <w:szCs w:val="28"/>
              </w:rPr>
              <w:t>«_____»____________202</w:t>
            </w:r>
            <w:r w:rsidR="00696B98">
              <w:rPr>
                <w:sz w:val="28"/>
                <w:szCs w:val="28"/>
              </w:rPr>
              <w:t>3</w:t>
            </w:r>
            <w:r w:rsidRPr="00661066">
              <w:rPr>
                <w:sz w:val="28"/>
                <w:szCs w:val="28"/>
              </w:rPr>
              <w:t xml:space="preserve"> г.</w:t>
            </w:r>
          </w:p>
        </w:tc>
      </w:tr>
    </w:tbl>
    <w:p w:rsidR="00661066" w:rsidRPr="00661066" w:rsidRDefault="00661066" w:rsidP="00661066">
      <w:pPr>
        <w:spacing w:line="360" w:lineRule="auto"/>
        <w:rPr>
          <w:b/>
          <w:bCs/>
          <w:sz w:val="28"/>
          <w:szCs w:val="28"/>
        </w:rPr>
      </w:pPr>
    </w:p>
    <w:p w:rsidR="00661066" w:rsidRPr="00661066" w:rsidRDefault="00661066" w:rsidP="00661066">
      <w:pPr>
        <w:spacing w:line="360" w:lineRule="auto"/>
        <w:rPr>
          <w:sz w:val="28"/>
          <w:szCs w:val="28"/>
        </w:rPr>
      </w:pPr>
    </w:p>
    <w:p w:rsidR="000612E9" w:rsidRDefault="000612E9">
      <w:pPr>
        <w:rPr>
          <w:b/>
          <w:bCs/>
          <w:sz w:val="32"/>
          <w:szCs w:val="32"/>
        </w:rPr>
      </w:pPr>
    </w:p>
    <w:p w:rsidR="000612E9" w:rsidRDefault="000612E9">
      <w:pPr>
        <w:rPr>
          <w:b/>
          <w:bCs/>
          <w:sz w:val="32"/>
          <w:szCs w:val="32"/>
        </w:rPr>
        <w:sectPr w:rsidR="000612E9" w:rsidSect="00DD4B07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6059BD" w:rsidRPr="00EB0E56" w:rsidTr="006059BD">
        <w:tc>
          <w:tcPr>
            <w:tcW w:w="5210" w:type="dxa"/>
          </w:tcPr>
          <w:p w:rsidR="006059BD" w:rsidRPr="00EB0E56" w:rsidRDefault="006059BD" w:rsidP="006059BD">
            <w:pPr>
              <w:jc w:val="center"/>
              <w:rPr>
                <w:bCs/>
                <w:sz w:val="28"/>
                <w:szCs w:val="28"/>
              </w:rPr>
            </w:pPr>
            <w:r w:rsidRPr="00EB0E56">
              <w:rPr>
                <w:bCs/>
                <w:sz w:val="28"/>
                <w:szCs w:val="28"/>
              </w:rPr>
              <w:lastRenderedPageBreak/>
              <w:t>УТВЕРЖДЕН</w:t>
            </w:r>
          </w:p>
        </w:tc>
        <w:tc>
          <w:tcPr>
            <w:tcW w:w="5211" w:type="dxa"/>
          </w:tcPr>
          <w:p w:rsidR="006059BD" w:rsidRPr="00EB0E56" w:rsidRDefault="006059BD">
            <w:pPr>
              <w:rPr>
                <w:bCs/>
                <w:sz w:val="32"/>
                <w:szCs w:val="32"/>
              </w:rPr>
            </w:pPr>
          </w:p>
        </w:tc>
      </w:tr>
      <w:tr w:rsidR="006059BD" w:rsidRPr="00EB0E56" w:rsidTr="006059BD">
        <w:tc>
          <w:tcPr>
            <w:tcW w:w="5210" w:type="dxa"/>
          </w:tcPr>
          <w:p w:rsidR="006059BD" w:rsidRPr="00EB0E56" w:rsidRDefault="00566A25" w:rsidP="006059BD">
            <w:pPr>
              <w:jc w:val="center"/>
              <w:rPr>
                <w:bCs/>
                <w:sz w:val="28"/>
                <w:szCs w:val="28"/>
              </w:rPr>
            </w:pPr>
            <w:r w:rsidRPr="00EB0E56">
              <w:rPr>
                <w:sz w:val="28"/>
                <w:szCs w:val="28"/>
                <w:lang w:val="en-US"/>
              </w:rPr>
              <w:t>RU.НЦПВ.00225-01</w:t>
            </w:r>
            <w:r w:rsidR="006059BD" w:rsidRPr="00EB0E56">
              <w:rPr>
                <w:sz w:val="28"/>
                <w:szCs w:val="28"/>
              </w:rPr>
              <w:t>-ЛУ</w:t>
            </w:r>
            <w:r w:rsidR="006059BD" w:rsidRPr="00EB0E56">
              <w:rPr>
                <w:sz w:val="28"/>
                <w:szCs w:val="28"/>
              </w:rPr>
              <w:fldChar w:fldCharType="begin"/>
            </w:r>
            <w:r w:rsidR="006059BD" w:rsidRPr="00EB0E56">
              <w:rPr>
                <w:sz w:val="28"/>
                <w:szCs w:val="28"/>
              </w:rPr>
              <w:instrText xml:space="preserve"> </w:instrText>
            </w:r>
            <w:r w:rsidR="006059BD" w:rsidRPr="00EB0E56">
              <w:rPr>
                <w:bCs/>
                <w:sz w:val="28"/>
                <w:szCs w:val="28"/>
              </w:rPr>
              <w:instrText>ASK</w:instrText>
            </w:r>
            <w:r w:rsidR="006059BD" w:rsidRPr="00EB0E56">
              <w:rPr>
                <w:sz w:val="28"/>
                <w:szCs w:val="28"/>
              </w:rPr>
              <w:instrText xml:space="preserve"> </w:instrText>
            </w:r>
            <w:r w:rsidR="006059BD" w:rsidRPr="00EB0E56">
              <w:rPr>
                <w:i/>
                <w:iCs/>
                <w:sz w:val="28"/>
                <w:szCs w:val="28"/>
              </w:rPr>
              <w:instrText>ДецНомер</w:instrText>
            </w:r>
            <w:r w:rsidR="006059BD" w:rsidRPr="00EB0E56">
              <w:rPr>
                <w:sz w:val="28"/>
                <w:szCs w:val="28"/>
              </w:rPr>
              <w:instrText xml:space="preserve"> </w:instrText>
            </w:r>
            <w:r w:rsidR="006059BD" w:rsidRPr="00EB0E56">
              <w:rPr>
                <w:bCs/>
                <w:sz w:val="28"/>
                <w:szCs w:val="28"/>
              </w:rPr>
              <w:instrText>"</w:instrText>
            </w:r>
            <w:r w:rsidR="006059BD" w:rsidRPr="00EB0E56">
              <w:rPr>
                <w:i/>
                <w:iCs/>
                <w:sz w:val="28"/>
                <w:szCs w:val="28"/>
              </w:rPr>
              <w:instrText>Децимеальный номер</w:instrText>
            </w:r>
            <w:r w:rsidR="006059BD" w:rsidRPr="00EB0E56">
              <w:rPr>
                <w:sz w:val="28"/>
                <w:szCs w:val="28"/>
              </w:rPr>
              <w:instrText xml:space="preserve"> </w:instrText>
            </w:r>
            <w:r w:rsidR="006059BD" w:rsidRPr="00EB0E56">
              <w:rPr>
                <w:bCs/>
                <w:sz w:val="28"/>
                <w:szCs w:val="28"/>
              </w:rPr>
              <w:instrText>"</w:instrText>
            </w:r>
            <w:r w:rsidR="006059BD" w:rsidRPr="00EB0E56">
              <w:rPr>
                <w:sz w:val="28"/>
                <w:szCs w:val="28"/>
              </w:rPr>
              <w:instrText xml:space="preserve"> \d "А.В.00001-01 01"</w:instrText>
            </w:r>
            <w:r w:rsidR="006059BD" w:rsidRPr="00EB0E56">
              <w:rPr>
                <w:sz w:val="28"/>
                <w:szCs w:val="28"/>
              </w:rPr>
              <w:fldChar w:fldCharType="separate"/>
            </w:r>
            <w:r w:rsidR="006059BD" w:rsidRPr="00EB0E56">
              <w:rPr>
                <w:bCs/>
                <w:sz w:val="28"/>
                <w:szCs w:val="28"/>
              </w:rPr>
              <w:t>А.В.00001-01 01</w:t>
            </w:r>
            <w:r w:rsidR="006059BD" w:rsidRPr="00EB0E56">
              <w:rPr>
                <w:sz w:val="28"/>
                <w:szCs w:val="28"/>
              </w:rPr>
              <w:fldChar w:fldCharType="end"/>
            </w:r>
          </w:p>
        </w:tc>
        <w:tc>
          <w:tcPr>
            <w:tcW w:w="5211" w:type="dxa"/>
          </w:tcPr>
          <w:p w:rsidR="006059BD" w:rsidRPr="00EB0E56" w:rsidRDefault="006059BD">
            <w:pPr>
              <w:rPr>
                <w:bCs/>
                <w:sz w:val="32"/>
                <w:szCs w:val="32"/>
              </w:rPr>
            </w:pPr>
          </w:p>
        </w:tc>
      </w:tr>
    </w:tbl>
    <w:p w:rsidR="000612E9" w:rsidRPr="00EB0E56" w:rsidRDefault="000612E9">
      <w:pPr>
        <w:rPr>
          <w:bCs/>
          <w:sz w:val="32"/>
          <w:szCs w:val="32"/>
        </w:rPr>
      </w:pPr>
    </w:p>
    <w:p w:rsidR="000612E9" w:rsidRPr="00EB0E56" w:rsidRDefault="000612E9">
      <w:pPr>
        <w:rPr>
          <w:caps/>
          <w:sz w:val="28"/>
          <w:szCs w:val="28"/>
        </w:rPr>
      </w:pPr>
    </w:p>
    <w:p w:rsidR="000612E9" w:rsidRPr="00EB0E56" w:rsidRDefault="000612E9">
      <w:pPr>
        <w:rPr>
          <w:caps/>
          <w:sz w:val="28"/>
          <w:szCs w:val="28"/>
        </w:rPr>
      </w:pPr>
    </w:p>
    <w:p w:rsidR="000612E9" w:rsidRPr="00EB0E56" w:rsidRDefault="000612E9">
      <w:pPr>
        <w:rPr>
          <w:caps/>
          <w:sz w:val="28"/>
          <w:szCs w:val="28"/>
        </w:rPr>
      </w:pPr>
    </w:p>
    <w:p w:rsidR="000612E9" w:rsidRPr="00EB0E56" w:rsidRDefault="000612E9">
      <w:pPr>
        <w:rPr>
          <w:caps/>
          <w:sz w:val="28"/>
          <w:szCs w:val="28"/>
        </w:rPr>
      </w:pPr>
    </w:p>
    <w:p w:rsidR="000612E9" w:rsidRPr="00EB0E56" w:rsidRDefault="000612E9">
      <w:pPr>
        <w:rPr>
          <w:caps/>
          <w:sz w:val="28"/>
          <w:szCs w:val="28"/>
        </w:rPr>
      </w:pPr>
    </w:p>
    <w:p w:rsidR="00EB0E56" w:rsidRDefault="00EB0E56" w:rsidP="00EB0E5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D37214" w:rsidRPr="00661066" w:rsidRDefault="00D37214" w:rsidP="00EB0E5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EB0E56" w:rsidRPr="00661066" w:rsidRDefault="00EB0E56" w:rsidP="00EB0E5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661066">
        <w:rPr>
          <w:sz w:val="28"/>
          <w:szCs w:val="28"/>
        </w:rPr>
        <w:t>ПРОГРАММНОЕ ОБЕСПЕЧЕНИЕ ДЛЯ РАСЧЕТА РАДИОЛОКАЦИОННЫХ</w:t>
      </w:r>
    </w:p>
    <w:p w:rsidR="00EB0E56" w:rsidRPr="00661066" w:rsidRDefault="00EB0E56" w:rsidP="00EB0E56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661066">
        <w:rPr>
          <w:sz w:val="28"/>
          <w:szCs w:val="28"/>
        </w:rPr>
        <w:t>ХАРАКТЕРИСТИК (РЛХ) ОБЪЕКТОВ СЛОЖНОЙ ФОРМЫ</w:t>
      </w:r>
    </w:p>
    <w:p w:rsidR="00A76593" w:rsidRPr="00661066" w:rsidRDefault="00A76593" w:rsidP="00EB0E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</w:t>
      </w:r>
    </w:p>
    <w:p w:rsidR="00EB0E56" w:rsidRPr="00661066" w:rsidRDefault="00EB0E56" w:rsidP="00EB0E56">
      <w:pPr>
        <w:spacing w:line="360" w:lineRule="auto"/>
        <w:jc w:val="center"/>
        <w:rPr>
          <w:bCs/>
          <w:sz w:val="28"/>
          <w:szCs w:val="28"/>
        </w:rPr>
      </w:pPr>
      <w:r w:rsidRPr="00661066">
        <w:rPr>
          <w:bCs/>
          <w:sz w:val="28"/>
          <w:szCs w:val="28"/>
        </w:rPr>
        <w:t>RU.НЦПВ.00225-01</w:t>
      </w:r>
    </w:p>
    <w:p w:rsidR="000612E9" w:rsidRPr="00EB0E56" w:rsidRDefault="007C3CFA">
      <w:pPr>
        <w:jc w:val="center"/>
        <w:rPr>
          <w:bCs/>
          <w:sz w:val="36"/>
        </w:rPr>
      </w:pPr>
      <w:r>
        <w:rPr>
          <w:bCs/>
          <w:noProof/>
          <w:sz w:val="36"/>
        </w:rPr>
        <w:pict>
          <v:group id="Page_ 1_GropS" o:spid="_x0000_s1026" style="position:absolute;left:0;text-align:left;margin-left:-34pt;margin-top:28.4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445D44" w:rsidRDefault="00445D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445D44" w:rsidRDefault="00445D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445D44" w:rsidRDefault="00445D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445D44" w:rsidRDefault="00445D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445D44" w:rsidRDefault="00445D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0612E9" w:rsidRDefault="000612E9">
      <w:pPr>
        <w:jc w:val="center"/>
        <w:rPr>
          <w:sz w:val="28"/>
          <w:szCs w:val="28"/>
        </w:rPr>
        <w:sectPr w:rsidR="000612E9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0"/>
        <w:gridCol w:w="4537"/>
        <w:gridCol w:w="2039"/>
      </w:tblGrid>
      <w:tr w:rsidR="000612E9" w:rsidTr="00522F55">
        <w:trPr>
          <w:trHeight w:hRule="exact" w:val="567"/>
        </w:trPr>
        <w:tc>
          <w:tcPr>
            <w:tcW w:w="3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12E9" w:rsidRDefault="007001DA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Обозначение</w:t>
            </w:r>
          </w:p>
        </w:tc>
        <w:tc>
          <w:tcPr>
            <w:tcW w:w="4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12E9" w:rsidRDefault="007001DA">
            <w:pPr>
              <w:pStyle w:val="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12E9" w:rsidRDefault="007001DA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Примечание</w:t>
            </w:r>
          </w:p>
        </w:tc>
      </w:tr>
      <w:tr w:rsidR="000612E9" w:rsidTr="00E05209">
        <w:trPr>
          <w:trHeight w:hRule="exact" w:val="397"/>
        </w:trPr>
        <w:tc>
          <w:tcPr>
            <w:tcW w:w="3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</w:tr>
      <w:tr w:rsidR="000612E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612E9" w:rsidRPr="002D2CF0" w:rsidRDefault="002D2CF0" w:rsidP="00E05209">
            <w:pPr>
              <w:jc w:val="center"/>
              <w:rPr>
                <w:sz w:val="28"/>
                <w:u w:val="single"/>
              </w:rPr>
            </w:pPr>
            <w:r w:rsidRPr="002D2CF0">
              <w:rPr>
                <w:sz w:val="28"/>
                <w:u w:val="single"/>
              </w:rPr>
              <w:t>Документация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</w:tr>
      <w:tr w:rsidR="000612E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12E9" w:rsidRDefault="000612E9" w:rsidP="00E05209">
            <w:pPr>
              <w:jc w:val="center"/>
              <w:rPr>
                <w:sz w:val="28"/>
              </w:rPr>
            </w:pPr>
          </w:p>
        </w:tc>
      </w:tr>
      <w:tr w:rsidR="006520B0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D221DE" w:rsidP="00E05209">
            <w:pPr>
              <w:jc w:val="center"/>
              <w:rPr>
                <w:sz w:val="28"/>
              </w:rPr>
            </w:pPr>
            <w:r w:rsidRPr="00661066">
              <w:rPr>
                <w:bCs/>
                <w:sz w:val="28"/>
                <w:szCs w:val="28"/>
              </w:rPr>
              <w:t>RU.НЦПВ.00225-01</w:t>
            </w:r>
            <w:r w:rsidR="00662BA9">
              <w:rPr>
                <w:bCs/>
                <w:sz w:val="28"/>
                <w:szCs w:val="28"/>
              </w:rPr>
              <w:t xml:space="preserve"> </w:t>
            </w:r>
            <w:r w:rsidR="006520B0" w:rsidRPr="00060A0B">
              <w:rPr>
                <w:sz w:val="28"/>
              </w:rPr>
              <w:t>12</w:t>
            </w:r>
            <w:r w:rsidR="00B901FA">
              <w:rPr>
                <w:sz w:val="28"/>
              </w:rPr>
              <w:t xml:space="preserve"> 01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Pr="009C2178" w:rsidRDefault="006520B0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Копия</w:t>
            </w:r>
          </w:p>
        </w:tc>
      </w:tr>
      <w:tr w:rsidR="006520B0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04695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Pr="00C7546A" w:rsidRDefault="006520B0" w:rsidP="00E0520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 </w:t>
            </w:r>
            <w:r>
              <w:rPr>
                <w:sz w:val="28"/>
                <w:lang w:val="en-US"/>
              </w:rPr>
              <w:t>CD-R</w:t>
            </w:r>
          </w:p>
        </w:tc>
      </w:tr>
      <w:tr w:rsidR="006520B0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04695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Pr="00C7546A" w:rsidRDefault="006520B0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6520B0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04695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jc w:val="center"/>
              <w:rPr>
                <w:sz w:val="28"/>
              </w:rPr>
            </w:pPr>
          </w:p>
        </w:tc>
      </w:tr>
      <w:tr w:rsidR="006520B0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E05209" w:rsidRDefault="00604695" w:rsidP="00E05209">
            <w:pPr>
              <w:pStyle w:val="2"/>
              <w:tabs>
                <w:tab w:val="clear" w:pos="5727"/>
              </w:tabs>
            </w:pPr>
            <w:r>
              <w:t>Текст</w:t>
            </w:r>
            <w:r w:rsidR="00E05209">
              <w:t xml:space="preserve">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520B0" w:rsidRDefault="006520B0" w:rsidP="00E05209">
            <w:pPr>
              <w:jc w:val="center"/>
              <w:rPr>
                <w:sz w:val="28"/>
              </w:rPr>
            </w:pPr>
          </w:p>
        </w:tc>
      </w:tr>
      <w:tr w:rsidR="001E706F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E706F" w:rsidRDefault="001E706F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E706F" w:rsidRDefault="001E706F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E706F" w:rsidRPr="009C2178" w:rsidRDefault="001E706F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 w:rsidRPr="00661066">
              <w:rPr>
                <w:bCs/>
                <w:sz w:val="28"/>
                <w:szCs w:val="28"/>
              </w:rPr>
              <w:t>RU.НЦПВ.00225-01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060A0B">
              <w:rPr>
                <w:sz w:val="28"/>
              </w:rPr>
              <w:t>12</w:t>
            </w:r>
            <w:r>
              <w:rPr>
                <w:sz w:val="28"/>
              </w:rPr>
              <w:t xml:space="preserve"> 01-ЛУ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E05209" w:rsidRDefault="00E05209" w:rsidP="00E05209">
            <w:pPr>
              <w:pStyle w:val="2"/>
              <w:tabs>
                <w:tab w:val="clear" w:pos="5727"/>
              </w:tabs>
            </w:pPr>
            <w:r>
              <w:t>Текст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 w:rsidRPr="00D221DE">
              <w:rPr>
                <w:sz w:val="28"/>
              </w:rPr>
              <w:t>RU.НЦПВ.00225-01</w:t>
            </w:r>
            <w:r>
              <w:rPr>
                <w:sz w:val="28"/>
              </w:rPr>
              <w:t xml:space="preserve"> 13 01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Копия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 </w:t>
            </w:r>
            <w:r>
              <w:rPr>
                <w:sz w:val="28"/>
                <w:lang w:val="en-US"/>
              </w:rPr>
              <w:t>CD-R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Описание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 w:rsidRPr="00D221DE">
              <w:rPr>
                <w:sz w:val="28"/>
              </w:rPr>
              <w:t>RU.НЦПВ.00225-01</w:t>
            </w:r>
            <w:r>
              <w:rPr>
                <w:sz w:val="28"/>
              </w:rPr>
              <w:t xml:space="preserve"> 13 01-ЛУ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Описание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</w:tbl>
    <w:p w:rsidR="000612E9" w:rsidRDefault="000612E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0"/>
        <w:gridCol w:w="4537"/>
        <w:gridCol w:w="2039"/>
      </w:tblGrid>
      <w:tr w:rsidR="00E05209" w:rsidTr="004A7CF9">
        <w:trPr>
          <w:trHeight w:hRule="exact" w:val="567"/>
        </w:trPr>
        <w:tc>
          <w:tcPr>
            <w:tcW w:w="3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Обозначение</w:t>
            </w:r>
          </w:p>
        </w:tc>
        <w:tc>
          <w:tcPr>
            <w:tcW w:w="4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pStyle w:val="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Примечание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 w:rsidRPr="00D221DE">
              <w:rPr>
                <w:sz w:val="28"/>
              </w:rPr>
              <w:t>RU.НЦПВ.00225-01</w:t>
            </w:r>
            <w:r>
              <w:rPr>
                <w:sz w:val="28"/>
              </w:rPr>
              <w:t xml:space="preserve"> 34 01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Копия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 </w:t>
            </w:r>
            <w:r>
              <w:rPr>
                <w:sz w:val="28"/>
                <w:lang w:val="en-US"/>
              </w:rPr>
              <w:t>CD-R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Руководство оператора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 w:rsidRPr="00D221DE">
              <w:rPr>
                <w:sz w:val="28"/>
              </w:rPr>
              <w:t>RU.НЦПВ.00225-01</w:t>
            </w:r>
            <w:r>
              <w:rPr>
                <w:sz w:val="28"/>
              </w:rPr>
              <w:t xml:space="preserve"> 34 01</w:t>
            </w:r>
            <w:r w:rsidR="000C76F7">
              <w:rPr>
                <w:sz w:val="28"/>
              </w:rPr>
              <w:t>-ЛУ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Руководство оператора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696B98">
            <w:pPr>
              <w:jc w:val="center"/>
              <w:rPr>
                <w:sz w:val="28"/>
              </w:rPr>
            </w:pPr>
            <w:r w:rsidRPr="00D221DE">
              <w:rPr>
                <w:sz w:val="28"/>
              </w:rPr>
              <w:t>RU.НЦПВ.00225-01</w:t>
            </w:r>
            <w:r>
              <w:rPr>
                <w:sz w:val="28"/>
              </w:rPr>
              <w:t xml:space="preserve"> 51 0</w:t>
            </w:r>
            <w:r w:rsidR="00696B98">
              <w:rPr>
                <w:sz w:val="28"/>
              </w:rPr>
              <w:t>2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Копия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 </w:t>
            </w:r>
            <w:r>
              <w:rPr>
                <w:sz w:val="28"/>
                <w:lang w:val="en-US"/>
              </w:rPr>
              <w:t>CD-R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696B98">
            <w:pPr>
              <w:jc w:val="center"/>
              <w:rPr>
                <w:sz w:val="28"/>
              </w:rPr>
            </w:pPr>
            <w:r w:rsidRPr="00D221DE">
              <w:rPr>
                <w:sz w:val="28"/>
              </w:rPr>
              <w:t>RU.НЦПВ.00225-01</w:t>
            </w:r>
            <w:r>
              <w:rPr>
                <w:sz w:val="28"/>
              </w:rPr>
              <w:t xml:space="preserve"> 51 0</w:t>
            </w:r>
            <w:r w:rsidR="00696B98">
              <w:rPr>
                <w:sz w:val="28"/>
              </w:rPr>
              <w:t>2</w:t>
            </w:r>
            <w:bookmarkStart w:id="0" w:name="_GoBack"/>
            <w:bookmarkEnd w:id="0"/>
            <w:r>
              <w:rPr>
                <w:sz w:val="28"/>
              </w:rPr>
              <w:t>-ЛУ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 сложной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E0520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</w:tbl>
    <w:p w:rsidR="00E05209" w:rsidRDefault="00E05209">
      <w:pPr>
        <w:rPr>
          <w:b/>
          <w:bCs/>
          <w:cap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0"/>
        <w:gridCol w:w="4537"/>
        <w:gridCol w:w="2039"/>
      </w:tblGrid>
      <w:tr w:rsidR="00E05209" w:rsidTr="004A7CF9">
        <w:trPr>
          <w:trHeight w:hRule="exact" w:val="567"/>
        </w:trPr>
        <w:tc>
          <w:tcPr>
            <w:tcW w:w="3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Обозначение</w:t>
            </w:r>
          </w:p>
        </w:tc>
        <w:tc>
          <w:tcPr>
            <w:tcW w:w="4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pStyle w:val="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Примечание</w:t>
            </w: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4A7CF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5209" w:rsidRPr="00A546BD" w:rsidRDefault="00E05209" w:rsidP="00E05209">
            <w:pPr>
              <w:jc w:val="center"/>
              <w:rPr>
                <w:sz w:val="28"/>
                <w:u w:val="single"/>
              </w:rPr>
            </w:pPr>
            <w:r w:rsidRPr="00A546BD">
              <w:rPr>
                <w:sz w:val="28"/>
                <w:u w:val="single"/>
              </w:rPr>
              <w:t>Носители данных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 w:rsidRPr="00060A0B">
              <w:rPr>
                <w:sz w:val="28"/>
              </w:rPr>
              <w:t>RU.НЦПВ.00</w:t>
            </w:r>
            <w:r>
              <w:rPr>
                <w:sz w:val="28"/>
              </w:rPr>
              <w:t>225</w:t>
            </w:r>
            <w:r w:rsidRPr="00060A0B">
              <w:rPr>
                <w:sz w:val="28"/>
              </w:rPr>
              <w:t>-01 90</w:t>
            </w:r>
            <w:r>
              <w:rPr>
                <w:sz w:val="28"/>
              </w:rPr>
              <w:t xml:space="preserve"> 01</w:t>
            </w: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  <w:r>
              <w:t>Программное 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 </w:t>
            </w:r>
            <w:r>
              <w:rPr>
                <w:sz w:val="28"/>
                <w:lang w:val="en-US"/>
              </w:rPr>
              <w:t>CD-R</w:t>
            </w: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расчета радиолокационных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инв. №</w:t>
            </w: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 (РЛХ) объектов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3"/>
              <w:rPr>
                <w:b w:val="0"/>
                <w:bCs w:val="0"/>
                <w:sz w:val="28"/>
              </w:rPr>
            </w:pPr>
            <w:r w:rsidRPr="00622876">
              <w:rPr>
                <w:b w:val="0"/>
                <w:bCs w:val="0"/>
                <w:sz w:val="28"/>
              </w:rPr>
              <w:t>сложной формы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Исходный код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9C2178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A546BD" w:rsidRDefault="00E05209" w:rsidP="00E05209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A546BD" w:rsidRDefault="00E05209" w:rsidP="00E05209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2"/>
              <w:tabs>
                <w:tab w:val="clear" w:pos="5727"/>
              </w:tabs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  <w:lang w:val="en-US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Pr="00C7546A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  <w:tr w:rsidR="00E05209" w:rsidTr="004A7CF9">
        <w:trPr>
          <w:trHeight w:hRule="exact" w:val="397"/>
        </w:trPr>
        <w:tc>
          <w:tcPr>
            <w:tcW w:w="3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45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05209" w:rsidRDefault="00E05209" w:rsidP="00E05209">
            <w:pPr>
              <w:jc w:val="center"/>
              <w:rPr>
                <w:sz w:val="28"/>
              </w:rPr>
            </w:pPr>
          </w:p>
        </w:tc>
      </w:tr>
    </w:tbl>
    <w:p w:rsidR="00E05209" w:rsidRDefault="00E05209">
      <w:r>
        <w:rPr>
          <w:b/>
          <w:bCs/>
          <w:caps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612E9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12E9" w:rsidRDefault="007001DA">
            <w:pPr>
              <w:pStyle w:val="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регистрации изменений</w:t>
            </w:r>
          </w:p>
        </w:tc>
      </w:tr>
      <w:tr w:rsidR="000612E9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Всего</w:t>
            </w:r>
          </w:p>
          <w:p w:rsidR="000612E9" w:rsidRDefault="007001DA">
            <w:pPr>
              <w:jc w:val="center"/>
            </w:pPr>
            <w:r>
              <w:t>листов</w:t>
            </w:r>
          </w:p>
          <w:p w:rsidR="000612E9" w:rsidRDefault="007001DA">
            <w:pPr>
              <w:jc w:val="center"/>
            </w:pPr>
            <w:r>
              <w:t>(страниц)</w:t>
            </w:r>
          </w:p>
          <w:p w:rsidR="000612E9" w:rsidRDefault="007001DA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№</w:t>
            </w:r>
          </w:p>
          <w:p w:rsidR="000612E9" w:rsidRDefault="007001DA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Входящий</w:t>
            </w:r>
          </w:p>
          <w:p w:rsidR="000612E9" w:rsidRDefault="007001DA">
            <w:pPr>
              <w:jc w:val="center"/>
            </w:pPr>
            <w:r>
              <w:t>№ сопрово</w:t>
            </w:r>
          </w:p>
          <w:p w:rsidR="000612E9" w:rsidRDefault="007001DA">
            <w:pPr>
              <w:jc w:val="center"/>
            </w:pPr>
            <w:r>
              <w:t>дительного</w:t>
            </w:r>
          </w:p>
          <w:p w:rsidR="000612E9" w:rsidRDefault="007001DA">
            <w:pPr>
              <w:jc w:val="center"/>
            </w:pPr>
            <w:r>
              <w:t>документа</w:t>
            </w:r>
          </w:p>
          <w:p w:rsidR="000612E9" w:rsidRDefault="007001DA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Дата</w:t>
            </w:r>
          </w:p>
        </w:tc>
      </w:tr>
      <w:tr w:rsidR="000612E9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изменен</w:t>
            </w:r>
          </w:p>
          <w:p w:rsidR="000612E9" w:rsidRDefault="007001DA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заме</w:t>
            </w:r>
          </w:p>
          <w:p w:rsidR="000612E9" w:rsidRDefault="007001DA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12E9" w:rsidRDefault="007001DA">
            <w:pPr>
              <w:jc w:val="center"/>
            </w:pPr>
            <w:r>
              <w:t>анулиро</w:t>
            </w:r>
          </w:p>
          <w:p w:rsidR="000612E9" w:rsidRDefault="007001DA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612E9" w:rsidRDefault="000612E9"/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612E9" w:rsidRDefault="000612E9"/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612E9" w:rsidRDefault="000612E9"/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612E9" w:rsidRDefault="000612E9"/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612E9" w:rsidRDefault="000612E9"/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  <w:tr w:rsidR="000612E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12E9" w:rsidRDefault="000612E9">
            <w:pPr>
              <w:jc w:val="center"/>
            </w:pPr>
          </w:p>
        </w:tc>
      </w:tr>
    </w:tbl>
    <w:p w:rsidR="002215D3" w:rsidRDefault="002215D3">
      <w:pPr>
        <w:rPr>
          <w:sz w:val="2"/>
          <w:szCs w:val="2"/>
        </w:rPr>
      </w:pPr>
    </w:p>
    <w:sectPr w:rsidR="002215D3" w:rsidSect="00577207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FA" w:rsidRDefault="007C3CFA">
      <w:r>
        <w:separator/>
      </w:r>
    </w:p>
  </w:endnote>
  <w:endnote w:type="continuationSeparator" w:id="0">
    <w:p w:rsidR="007C3CFA" w:rsidRDefault="007C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Default="00445D4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5D44" w:rsidRDefault="00445D4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Default="00445D4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Pr="00DD4B07" w:rsidRDefault="00661066">
    <w:pPr>
      <w:pStyle w:val="a5"/>
      <w:jc w:val="center"/>
      <w:rPr>
        <w:bCs/>
        <w:sz w:val="28"/>
        <w:szCs w:val="28"/>
        <w:lang w:val="en-US"/>
      </w:rPr>
    </w:pPr>
    <w:r w:rsidRPr="00DD4B07">
      <w:rPr>
        <w:bCs/>
        <w:sz w:val="28"/>
        <w:szCs w:val="28"/>
      </w:rPr>
      <w:t>202</w:t>
    </w:r>
    <w:r w:rsidR="00696B98">
      <w:rPr>
        <w:bCs/>
        <w:sz w:val="28"/>
        <w:szCs w:val="28"/>
      </w:rPr>
      <w:t>3</w:t>
    </w:r>
  </w:p>
  <w:p w:rsidR="00445D44" w:rsidRPr="00DD4B07" w:rsidRDefault="00445D44" w:rsidP="006059BD">
    <w:pPr>
      <w:pStyle w:val="a5"/>
      <w:ind w:left="6663"/>
      <w:rPr>
        <w:bCs/>
        <w:sz w:val="28"/>
        <w:szCs w:val="28"/>
      </w:rPr>
    </w:pPr>
    <w:r w:rsidRPr="00DD4B07">
      <w:rPr>
        <w:bCs/>
        <w:sz w:val="28"/>
        <w:szCs w:val="28"/>
      </w:rPr>
      <w:t>Литера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Pr="00DD4B07" w:rsidRDefault="00445D44">
    <w:pPr>
      <w:pStyle w:val="a5"/>
      <w:jc w:val="center"/>
      <w:rPr>
        <w:bCs/>
        <w:sz w:val="28"/>
        <w:szCs w:val="28"/>
      </w:rPr>
    </w:pPr>
    <w:r w:rsidRPr="00DD4B07">
      <w:rPr>
        <w:caps/>
        <w:sz w:val="28"/>
        <w:szCs w:val="28"/>
      </w:rPr>
      <w:t>Л</w:t>
    </w:r>
    <w:r w:rsidRPr="00DD4B07">
      <w:rPr>
        <w:bCs/>
        <w:caps/>
        <w:sz w:val="28"/>
        <w:szCs w:val="28"/>
      </w:rPr>
      <w:t xml:space="preserve">истов </w:t>
    </w:r>
    <w:r w:rsidR="00E05209">
      <w:rPr>
        <w:sz w:val="28"/>
        <w:szCs w:val="28"/>
      </w:rPr>
      <w:t>5</w:t>
    </w: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445D44">
    <w:pPr>
      <w:pStyle w:val="a5"/>
      <w:jc w:val="center"/>
      <w:rPr>
        <w:bCs/>
        <w:sz w:val="28"/>
        <w:szCs w:val="28"/>
      </w:rPr>
    </w:pPr>
  </w:p>
  <w:p w:rsidR="00445D44" w:rsidRPr="00DD4B07" w:rsidRDefault="00DD4B07" w:rsidP="006059BD">
    <w:pPr>
      <w:pStyle w:val="a5"/>
      <w:jc w:val="center"/>
      <w:rPr>
        <w:bCs/>
        <w:sz w:val="28"/>
        <w:szCs w:val="28"/>
      </w:rPr>
    </w:pPr>
    <w:r w:rsidRPr="00DD4B07">
      <w:rPr>
        <w:bCs/>
        <w:sz w:val="28"/>
        <w:szCs w:val="28"/>
      </w:rPr>
      <w:t>202</w:t>
    </w:r>
    <w:r w:rsidR="00696B98">
      <w:rPr>
        <w:bCs/>
        <w:sz w:val="28"/>
        <w:szCs w:val="28"/>
      </w:rPr>
      <w:t>3</w:t>
    </w:r>
  </w:p>
  <w:p w:rsidR="00445D44" w:rsidRPr="00DD4B07" w:rsidRDefault="00445D44" w:rsidP="006059BD">
    <w:pPr>
      <w:pStyle w:val="a5"/>
      <w:ind w:left="6663"/>
      <w:rPr>
        <w:bCs/>
        <w:sz w:val="28"/>
        <w:szCs w:val="28"/>
      </w:rPr>
    </w:pPr>
    <w:r w:rsidRPr="00DD4B07">
      <w:rPr>
        <w:bCs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FA" w:rsidRDefault="007C3CFA">
      <w:r>
        <w:separator/>
      </w:r>
    </w:p>
  </w:footnote>
  <w:footnote w:type="continuationSeparator" w:id="0">
    <w:p w:rsidR="007C3CFA" w:rsidRDefault="007C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Default="00445D4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Default="00445D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44" w:rsidRDefault="00445D4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96B98">
      <w:rPr>
        <w:rStyle w:val="a4"/>
        <w:b/>
        <w:bCs/>
        <w:noProof/>
        <w:sz w:val="32"/>
        <w:szCs w:val="32"/>
      </w:rPr>
      <w:t>3</w:t>
    </w:r>
    <w:r>
      <w:rPr>
        <w:rStyle w:val="a4"/>
        <w:b/>
        <w:bCs/>
        <w:sz w:val="32"/>
        <w:szCs w:val="32"/>
      </w:rPr>
      <w:fldChar w:fldCharType="end"/>
    </w:r>
  </w:p>
  <w:p w:rsidR="00445D44" w:rsidRDefault="00445D44">
    <w:pPr>
      <w:pStyle w:val="a3"/>
      <w:rPr>
        <w:sz w:val="32"/>
        <w:szCs w:val="32"/>
      </w:rPr>
    </w:pPr>
  </w:p>
  <w:p w:rsidR="00445D44" w:rsidRDefault="00445D44" w:rsidP="008A1CFB">
    <w:pPr>
      <w:pStyle w:val="a3"/>
      <w:jc w:val="center"/>
      <w:rPr>
        <w:sz w:val="32"/>
        <w:szCs w:val="32"/>
      </w:rPr>
    </w:pPr>
    <w:r>
      <w:rPr>
        <w:sz w:val="28"/>
        <w:szCs w:val="28"/>
        <w:lang w:val="en-US"/>
      </w:rPr>
      <w:t>RU.</w:t>
    </w:r>
    <w:r>
      <w:rPr>
        <w:sz w:val="28"/>
        <w:szCs w:val="28"/>
      </w:rPr>
      <w:t>НЦПВ.00</w:t>
    </w:r>
    <w:r w:rsidR="00D37214">
      <w:rPr>
        <w:sz w:val="28"/>
        <w:szCs w:val="28"/>
      </w:rPr>
      <w:t>225</w:t>
    </w:r>
    <w:r>
      <w:rPr>
        <w:sz w:val="28"/>
        <w:szCs w:val="28"/>
      </w:rPr>
      <w:t>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5D3"/>
    <w:rsid w:val="00003132"/>
    <w:rsid w:val="000067FB"/>
    <w:rsid w:val="000073E1"/>
    <w:rsid w:val="0002580B"/>
    <w:rsid w:val="0003776B"/>
    <w:rsid w:val="00044F1E"/>
    <w:rsid w:val="00053902"/>
    <w:rsid w:val="00060A0B"/>
    <w:rsid w:val="000612E9"/>
    <w:rsid w:val="000C76F7"/>
    <w:rsid w:val="000E0FCA"/>
    <w:rsid w:val="000F1C35"/>
    <w:rsid w:val="00106088"/>
    <w:rsid w:val="001673E0"/>
    <w:rsid w:val="00196AA4"/>
    <w:rsid w:val="001A185B"/>
    <w:rsid w:val="001C43A1"/>
    <w:rsid w:val="001E706F"/>
    <w:rsid w:val="001F596C"/>
    <w:rsid w:val="00217C0A"/>
    <w:rsid w:val="002215D3"/>
    <w:rsid w:val="002340BB"/>
    <w:rsid w:val="00245037"/>
    <w:rsid w:val="00286973"/>
    <w:rsid w:val="002D2CF0"/>
    <w:rsid w:val="00312B1E"/>
    <w:rsid w:val="00315CBC"/>
    <w:rsid w:val="0034283C"/>
    <w:rsid w:val="00392371"/>
    <w:rsid w:val="003F5B75"/>
    <w:rsid w:val="00422EA8"/>
    <w:rsid w:val="00430C55"/>
    <w:rsid w:val="0043134F"/>
    <w:rsid w:val="00440075"/>
    <w:rsid w:val="00445D44"/>
    <w:rsid w:val="004A1492"/>
    <w:rsid w:val="004B423F"/>
    <w:rsid w:val="004C0C87"/>
    <w:rsid w:val="00513E17"/>
    <w:rsid w:val="00522F55"/>
    <w:rsid w:val="005349B2"/>
    <w:rsid w:val="00542CCA"/>
    <w:rsid w:val="00566A25"/>
    <w:rsid w:val="00577207"/>
    <w:rsid w:val="005B402B"/>
    <w:rsid w:val="005C3B27"/>
    <w:rsid w:val="005C7B7B"/>
    <w:rsid w:val="00604695"/>
    <w:rsid w:val="006059BD"/>
    <w:rsid w:val="00622876"/>
    <w:rsid w:val="006520B0"/>
    <w:rsid w:val="00661066"/>
    <w:rsid w:val="00662BA9"/>
    <w:rsid w:val="0066496B"/>
    <w:rsid w:val="00667A76"/>
    <w:rsid w:val="00696B98"/>
    <w:rsid w:val="006E52A4"/>
    <w:rsid w:val="006E634D"/>
    <w:rsid w:val="006E7C71"/>
    <w:rsid w:val="006F0D84"/>
    <w:rsid w:val="007001DA"/>
    <w:rsid w:val="00743514"/>
    <w:rsid w:val="00766B93"/>
    <w:rsid w:val="007C3CFA"/>
    <w:rsid w:val="008305A5"/>
    <w:rsid w:val="008359DF"/>
    <w:rsid w:val="008467F2"/>
    <w:rsid w:val="00880CD6"/>
    <w:rsid w:val="0089159D"/>
    <w:rsid w:val="008A1CFB"/>
    <w:rsid w:val="008D280D"/>
    <w:rsid w:val="008D75BF"/>
    <w:rsid w:val="008F62E5"/>
    <w:rsid w:val="00900278"/>
    <w:rsid w:val="00920882"/>
    <w:rsid w:val="00926034"/>
    <w:rsid w:val="00980053"/>
    <w:rsid w:val="009B7480"/>
    <w:rsid w:val="009C2178"/>
    <w:rsid w:val="00A060B6"/>
    <w:rsid w:val="00A546BD"/>
    <w:rsid w:val="00A76593"/>
    <w:rsid w:val="00A906B7"/>
    <w:rsid w:val="00AB7CB6"/>
    <w:rsid w:val="00AF25ED"/>
    <w:rsid w:val="00AF44C9"/>
    <w:rsid w:val="00B62153"/>
    <w:rsid w:val="00B901FA"/>
    <w:rsid w:val="00C27406"/>
    <w:rsid w:val="00C37A67"/>
    <w:rsid w:val="00C633D7"/>
    <w:rsid w:val="00C7546A"/>
    <w:rsid w:val="00CC567A"/>
    <w:rsid w:val="00CF4C75"/>
    <w:rsid w:val="00D221DE"/>
    <w:rsid w:val="00D37214"/>
    <w:rsid w:val="00D70CE0"/>
    <w:rsid w:val="00DD4B07"/>
    <w:rsid w:val="00DE253F"/>
    <w:rsid w:val="00DF2EEF"/>
    <w:rsid w:val="00E05209"/>
    <w:rsid w:val="00E24BE8"/>
    <w:rsid w:val="00E33664"/>
    <w:rsid w:val="00E70ADB"/>
    <w:rsid w:val="00EB0E56"/>
    <w:rsid w:val="00EB713C"/>
    <w:rsid w:val="00EE4B31"/>
    <w:rsid w:val="00F2706E"/>
    <w:rsid w:val="00F35056"/>
    <w:rsid w:val="00F4103E"/>
    <w:rsid w:val="00F41813"/>
    <w:rsid w:val="00F46E18"/>
    <w:rsid w:val="00FB50AC"/>
    <w:rsid w:val="00FE2B4D"/>
    <w:rsid w:val="00FE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,"/>
  <w:listSeparator w:val=";"/>
  <w14:docId w14:val="6C570B42"/>
  <w15:docId w15:val="{6EBBBDCD-CFA5-4E63-B82E-ED4BB57F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07"/>
    <w:rPr>
      <w:sz w:val="24"/>
      <w:szCs w:val="24"/>
    </w:rPr>
  </w:style>
  <w:style w:type="paragraph" w:styleId="1">
    <w:name w:val="heading 1"/>
    <w:basedOn w:val="a"/>
    <w:next w:val="a"/>
    <w:qFormat/>
    <w:rsid w:val="0057720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57720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577207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57720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577207"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577207"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577207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577207"/>
  </w:style>
  <w:style w:type="paragraph" w:styleId="a5">
    <w:name w:val="footer"/>
    <w:basedOn w:val="a"/>
    <w:semiHidden/>
    <w:rsid w:val="0057720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577207"/>
    <w:pPr>
      <w:jc w:val="center"/>
    </w:pPr>
    <w:rPr>
      <w:b/>
      <w:bCs/>
      <w:sz w:val="32"/>
      <w:szCs w:val="32"/>
    </w:rPr>
  </w:style>
  <w:style w:type="table" w:styleId="a7">
    <w:name w:val="Table Grid"/>
    <w:basedOn w:val="a1"/>
    <w:uiPriority w:val="39"/>
    <w:rsid w:val="0060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2603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603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rsid w:val="0089159D"/>
    <w:rPr>
      <w:b/>
      <w:bCs/>
      <w:sz w:val="36"/>
      <w:szCs w:val="24"/>
    </w:rPr>
  </w:style>
  <w:style w:type="character" w:customStyle="1" w:styleId="20">
    <w:name w:val="Заголовок 2 Знак"/>
    <w:basedOn w:val="a0"/>
    <w:link w:val="2"/>
    <w:rsid w:val="0089159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OSKOS\my_doc\OFF_DOCS\&#1057;&#1087;&#1077;&#1094;&#1080;&#1092;&#1080;&#1082;&#1072;&#1094;&#1080;&#1103;\Docs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4A05E-075D-4E0F-AA59-A78BE748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309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DenisKh</cp:lastModifiedBy>
  <cp:revision>40</cp:revision>
  <cp:lastPrinted>2022-07-06T10:21:00Z</cp:lastPrinted>
  <dcterms:created xsi:type="dcterms:W3CDTF">2018-06-27T09:08:00Z</dcterms:created>
  <dcterms:modified xsi:type="dcterms:W3CDTF">2023-06-27T14:16:00Z</dcterms:modified>
</cp:coreProperties>
</file>