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037" w:rsidRPr="00723B4F" w:rsidRDefault="00430C55" w:rsidP="00DD7425">
      <w:pPr>
        <w:jc w:val="center"/>
        <w:rPr>
          <w:sz w:val="28"/>
          <w:szCs w:val="28"/>
        </w:rPr>
      </w:pPr>
      <w:r w:rsidRPr="00723B4F">
        <w:rPr>
          <w:sz w:val="28"/>
          <w:szCs w:val="28"/>
        </w:rPr>
        <w:t>Акционерное общество</w:t>
      </w:r>
    </w:p>
    <w:p w:rsidR="00245037" w:rsidRDefault="00245037" w:rsidP="003F5A30">
      <w:pPr>
        <w:spacing w:line="360" w:lineRule="auto"/>
        <w:jc w:val="center"/>
        <w:rPr>
          <w:sz w:val="28"/>
          <w:szCs w:val="28"/>
        </w:rPr>
      </w:pPr>
      <w:r w:rsidRPr="00723B4F">
        <w:rPr>
          <w:sz w:val="28"/>
          <w:szCs w:val="28"/>
        </w:rPr>
        <w:t>«</w:t>
      </w:r>
      <w:r w:rsidR="00430C55" w:rsidRPr="00723B4F">
        <w:rPr>
          <w:sz w:val="28"/>
          <w:szCs w:val="28"/>
        </w:rPr>
        <w:t>Научный центр прикладной электродинамики</w:t>
      </w:r>
      <w:r w:rsidRPr="00723B4F">
        <w:rPr>
          <w:sz w:val="28"/>
          <w:szCs w:val="28"/>
        </w:rPr>
        <w:t>»</w:t>
      </w:r>
    </w:p>
    <w:p w:rsidR="003F5A30" w:rsidRPr="00723B4F" w:rsidRDefault="003F5A30" w:rsidP="003F5A30">
      <w:pPr>
        <w:spacing w:line="360" w:lineRule="auto"/>
        <w:jc w:val="center"/>
        <w:rPr>
          <w:caps/>
          <w:sz w:val="28"/>
          <w:szCs w:val="28"/>
        </w:rPr>
      </w:pPr>
    </w:p>
    <w:tbl>
      <w:tblPr>
        <w:tblW w:w="3614" w:type="dxa"/>
        <w:tblInd w:w="6156" w:type="dxa"/>
        <w:tblLook w:val="01E0" w:firstRow="1" w:lastRow="1" w:firstColumn="1" w:lastColumn="1" w:noHBand="0" w:noVBand="0"/>
      </w:tblPr>
      <w:tblGrid>
        <w:gridCol w:w="3614"/>
      </w:tblGrid>
      <w:tr w:rsidR="00723B4F" w:rsidRPr="00723B4F" w:rsidTr="00DD7425">
        <w:trPr>
          <w:trHeight w:val="510"/>
        </w:trPr>
        <w:tc>
          <w:tcPr>
            <w:tcW w:w="3614" w:type="dxa"/>
            <w:hideMark/>
          </w:tcPr>
          <w:p w:rsidR="00723B4F" w:rsidRPr="00723B4F" w:rsidRDefault="00723B4F" w:rsidP="003620B8">
            <w:pPr>
              <w:jc w:val="center"/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>УТВЕРЖДАЮ</w:t>
            </w:r>
          </w:p>
        </w:tc>
      </w:tr>
      <w:tr w:rsidR="00723B4F" w:rsidRPr="00723B4F" w:rsidTr="00DD7425">
        <w:trPr>
          <w:trHeight w:val="510"/>
        </w:trPr>
        <w:tc>
          <w:tcPr>
            <w:tcW w:w="3614" w:type="dxa"/>
            <w:hideMark/>
          </w:tcPr>
          <w:p w:rsidR="00723B4F" w:rsidRPr="00723B4F" w:rsidRDefault="00723B4F" w:rsidP="003620B8">
            <w:pPr>
              <w:jc w:val="center"/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>Генеральный директор,</w:t>
            </w:r>
          </w:p>
          <w:p w:rsidR="00723B4F" w:rsidRPr="00723B4F" w:rsidRDefault="00723B4F" w:rsidP="003620B8">
            <w:pPr>
              <w:jc w:val="center"/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>д.т.н., проф.</w:t>
            </w:r>
          </w:p>
          <w:p w:rsidR="00723B4F" w:rsidRPr="00723B4F" w:rsidRDefault="00723B4F" w:rsidP="00DD7425">
            <w:pPr>
              <w:rPr>
                <w:sz w:val="28"/>
                <w:szCs w:val="28"/>
              </w:rPr>
            </w:pPr>
          </w:p>
        </w:tc>
      </w:tr>
      <w:tr w:rsidR="00723B4F" w:rsidRPr="00723B4F" w:rsidTr="00DD7425">
        <w:trPr>
          <w:trHeight w:val="510"/>
        </w:trPr>
        <w:tc>
          <w:tcPr>
            <w:tcW w:w="3614" w:type="dxa"/>
          </w:tcPr>
          <w:p w:rsidR="00723B4F" w:rsidRPr="00723B4F" w:rsidRDefault="00723B4F" w:rsidP="00DD7425">
            <w:pPr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 xml:space="preserve">_____________С.С. </w:t>
            </w:r>
            <w:proofErr w:type="spellStart"/>
            <w:r w:rsidRPr="00723B4F">
              <w:rPr>
                <w:sz w:val="28"/>
                <w:szCs w:val="28"/>
              </w:rPr>
              <w:t>Щесняк</w:t>
            </w:r>
            <w:proofErr w:type="spellEnd"/>
          </w:p>
        </w:tc>
      </w:tr>
      <w:tr w:rsidR="00723B4F" w:rsidRPr="00723B4F" w:rsidTr="00DD7425">
        <w:trPr>
          <w:trHeight w:val="510"/>
        </w:trPr>
        <w:tc>
          <w:tcPr>
            <w:tcW w:w="3614" w:type="dxa"/>
            <w:hideMark/>
          </w:tcPr>
          <w:p w:rsidR="00723B4F" w:rsidRPr="00723B4F" w:rsidRDefault="00723B4F" w:rsidP="00336AF3">
            <w:pPr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>«_____»__________ 202</w:t>
            </w:r>
            <w:r w:rsidR="00336AF3">
              <w:rPr>
                <w:sz w:val="28"/>
                <w:szCs w:val="28"/>
              </w:rPr>
              <w:t>3</w:t>
            </w:r>
            <w:r w:rsidRPr="00723B4F">
              <w:rPr>
                <w:sz w:val="28"/>
                <w:szCs w:val="28"/>
              </w:rPr>
              <w:t xml:space="preserve"> г.</w:t>
            </w:r>
          </w:p>
        </w:tc>
      </w:tr>
    </w:tbl>
    <w:p w:rsidR="003F5A30" w:rsidRDefault="003F5A30" w:rsidP="00DD7425">
      <w:pPr>
        <w:tabs>
          <w:tab w:val="center" w:pos="5236"/>
        </w:tabs>
        <w:spacing w:line="360" w:lineRule="auto"/>
        <w:jc w:val="center"/>
        <w:rPr>
          <w:sz w:val="28"/>
          <w:szCs w:val="28"/>
        </w:rPr>
      </w:pPr>
    </w:p>
    <w:p w:rsidR="003F5A30" w:rsidRDefault="003F5A30" w:rsidP="00636FA5">
      <w:pPr>
        <w:tabs>
          <w:tab w:val="center" w:pos="5236"/>
        </w:tabs>
        <w:spacing w:line="360" w:lineRule="auto"/>
        <w:jc w:val="center"/>
        <w:rPr>
          <w:sz w:val="28"/>
          <w:szCs w:val="28"/>
        </w:rPr>
      </w:pPr>
    </w:p>
    <w:p w:rsidR="003F5A30" w:rsidRDefault="003F5A30" w:rsidP="00636FA5">
      <w:pPr>
        <w:tabs>
          <w:tab w:val="center" w:pos="5236"/>
        </w:tabs>
        <w:spacing w:line="360" w:lineRule="auto"/>
        <w:jc w:val="center"/>
        <w:rPr>
          <w:sz w:val="28"/>
          <w:szCs w:val="28"/>
        </w:rPr>
      </w:pPr>
      <w:r w:rsidRPr="003F5A30">
        <w:rPr>
          <w:sz w:val="28"/>
          <w:szCs w:val="28"/>
        </w:rPr>
        <w:t>ПРОГРАММНОЕ ОБЕСПЕЧЕНИЕ ДЛЯ РАСЧЕТА РАДИОЛОКАЦИОННЫХ</w:t>
      </w:r>
    </w:p>
    <w:p w:rsidR="00DD7425" w:rsidRPr="00DD7425" w:rsidRDefault="003F5A30" w:rsidP="00636FA5">
      <w:pPr>
        <w:tabs>
          <w:tab w:val="center" w:pos="5236"/>
        </w:tabs>
        <w:spacing w:line="360" w:lineRule="auto"/>
        <w:jc w:val="center"/>
        <w:rPr>
          <w:sz w:val="28"/>
          <w:szCs w:val="28"/>
        </w:rPr>
      </w:pPr>
      <w:r w:rsidRPr="003F5A30">
        <w:rPr>
          <w:sz w:val="28"/>
          <w:szCs w:val="28"/>
        </w:rPr>
        <w:t>ХАРАКТЕРИСТИК (РЛХ) ОБЪЕКТОВ СЛОЖНОЙ ФОРМЫ</w:t>
      </w:r>
    </w:p>
    <w:p w:rsidR="00DD7425" w:rsidRDefault="00A9025A" w:rsidP="00636FA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</w:p>
    <w:p w:rsidR="00636FA5" w:rsidRDefault="00636FA5" w:rsidP="00636FA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ЛИСТ УТВЕРЖДЕНИЯ</w:t>
      </w:r>
    </w:p>
    <w:p w:rsidR="00723B4F" w:rsidRDefault="00723B4F" w:rsidP="00636FA5">
      <w:pPr>
        <w:spacing w:line="360" w:lineRule="auto"/>
        <w:jc w:val="center"/>
        <w:rPr>
          <w:bCs/>
          <w:sz w:val="28"/>
          <w:szCs w:val="28"/>
        </w:rPr>
      </w:pPr>
      <w:r w:rsidRPr="00723B4F">
        <w:rPr>
          <w:bCs/>
          <w:sz w:val="28"/>
          <w:szCs w:val="28"/>
        </w:rPr>
        <w:t>RU.НЦПВ.00225</w:t>
      </w:r>
      <w:r w:rsidR="00E7033A">
        <w:rPr>
          <w:bCs/>
          <w:sz w:val="28"/>
          <w:szCs w:val="28"/>
        </w:rPr>
        <w:t>-</w:t>
      </w:r>
      <w:r w:rsidRPr="00723B4F">
        <w:rPr>
          <w:bCs/>
          <w:sz w:val="28"/>
          <w:szCs w:val="28"/>
        </w:rPr>
        <w:t xml:space="preserve">01 </w:t>
      </w:r>
      <w:r w:rsidR="00F87ED2">
        <w:rPr>
          <w:bCs/>
          <w:sz w:val="28"/>
          <w:szCs w:val="28"/>
        </w:rPr>
        <w:t>1</w:t>
      </w:r>
      <w:r w:rsidR="003E108A">
        <w:rPr>
          <w:bCs/>
          <w:sz w:val="28"/>
          <w:szCs w:val="28"/>
        </w:rPr>
        <w:t>2</w:t>
      </w:r>
      <w:r w:rsidR="00E7033A">
        <w:rPr>
          <w:bCs/>
          <w:sz w:val="28"/>
          <w:szCs w:val="28"/>
        </w:rPr>
        <w:t xml:space="preserve"> 01</w:t>
      </w:r>
      <w:r w:rsidRPr="00723B4F">
        <w:rPr>
          <w:bCs/>
          <w:sz w:val="28"/>
          <w:szCs w:val="28"/>
        </w:rPr>
        <w:t>-ЛУ</w:t>
      </w:r>
    </w:p>
    <w:p w:rsidR="000612E9" w:rsidRPr="00723B4F" w:rsidRDefault="007151D0" w:rsidP="00DD742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group id="_x0000_s1056" style="position:absolute;margin-left:-31.15pt;margin-top:6.6pt;width:34pt;height:412.7pt;z-index:-251657216" coordorigin="397,8323" coordsize="680,8254">
            <v:line id="Page_ 1_B1" o:spid="_x0000_s1057" style="position:absolute" from="397,8323" to="397,16577" strokeweight="2.25pt"/>
            <v:line id="Page_ 1_B2" o:spid="_x0000_s1058" style="position:absolute" from="397,8334" to="1077,8334" strokeweight="2.25pt"/>
            <v:line id="Page_ 1_B3" o:spid="_x0000_s1059" style="position:absolute" from="397,16554" to="1077,16554" strokeweight="2.25pt"/>
            <v:line id="Page_ 1_B4" o:spid="_x0000_s1060" style="position:absolute" from="397,15137" to="1077,15137" strokeweight="2.25pt"/>
            <v:line id="Page_ 1_B5" o:spid="_x0000_s1061" style="position:absolute" from="397,13153" to="1077,13153" strokeweight="2.25pt"/>
            <v:line id="Page_ 1_B6" o:spid="_x0000_s1062" style="position:absolute" from="397,11735" to="1077,11735" strokeweight="2.25pt"/>
            <v:line id="Page_ 1_B7" o:spid="_x0000_s1063" style="position:absolute" from="397,10318" to="1077,10318" strokeweight="2.25pt"/>
            <v:line id="Page_ 1_B8" o:spid="_x0000_s1064" style="position:absolute" from="680,8334" to="680,16554" strokeweight="2.25pt"/>
            <v:line id="Page_ 1_B9" o:spid="_x0000_s106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66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:rsidR="00836215" w:rsidRDefault="00836215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67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:rsidR="00836215" w:rsidRDefault="00836215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68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:rsidR="00836215" w:rsidRDefault="00836215">
                    <w:pPr>
                      <w:jc w:val="center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Взам</w:t>
                    </w:r>
                    <w:proofErr w:type="spellEnd"/>
                    <w:r>
                      <w:rPr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69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:rsidR="00836215" w:rsidRDefault="00836215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Инв. № </w:t>
                    </w:r>
                    <w:proofErr w:type="spellStart"/>
                    <w:r>
                      <w:rPr>
                        <w:sz w:val="20"/>
                      </w:rPr>
                      <w:t>дубл</w:t>
                    </w:r>
                    <w:proofErr w:type="spellEnd"/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70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:rsidR="00836215" w:rsidRDefault="00836215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tbl>
      <w:tblPr>
        <w:tblW w:w="4193" w:type="pct"/>
        <w:tblInd w:w="1188" w:type="dxa"/>
        <w:tblLook w:val="0000" w:firstRow="0" w:lastRow="0" w:firstColumn="0" w:lastColumn="0" w:noHBand="0" w:noVBand="0"/>
      </w:tblPr>
      <w:tblGrid>
        <w:gridCol w:w="4307"/>
        <w:gridCol w:w="4537"/>
      </w:tblGrid>
      <w:tr w:rsidR="00AE6D1D" w:rsidRPr="00723B4F" w:rsidTr="00AE6D1D"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</w:tcPr>
          <w:p w:rsidR="00AE6D1D" w:rsidRDefault="00AE6D1D" w:rsidP="003620B8">
            <w:pPr>
              <w:spacing w:after="60"/>
              <w:jc w:val="center"/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 xml:space="preserve">Руководитель </w:t>
            </w:r>
            <w:r w:rsidR="003620B8">
              <w:rPr>
                <w:sz w:val="28"/>
                <w:szCs w:val="28"/>
              </w:rPr>
              <w:t>разработки</w:t>
            </w:r>
          </w:p>
          <w:p w:rsidR="00AE6D1D" w:rsidRPr="00723B4F" w:rsidRDefault="00AE6D1D" w:rsidP="003620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  <w:r w:rsidRPr="00723B4F">
              <w:rPr>
                <w:sz w:val="28"/>
                <w:szCs w:val="28"/>
              </w:rPr>
              <w:t>лавный конструктор средств радиолокации и пеленгации,</w:t>
            </w:r>
          </w:p>
        </w:tc>
      </w:tr>
      <w:tr w:rsidR="00AE6D1D" w:rsidRPr="00723B4F" w:rsidTr="00AE6D1D"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</w:tcPr>
          <w:p w:rsidR="00AE6D1D" w:rsidRPr="00723B4F" w:rsidRDefault="00AE6D1D" w:rsidP="003620B8">
            <w:pPr>
              <w:jc w:val="center"/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>к.т.н., доцент</w:t>
            </w:r>
          </w:p>
        </w:tc>
      </w:tr>
      <w:tr w:rsidR="00AE6D1D" w:rsidRPr="00723B4F" w:rsidTr="00AE6D1D">
        <w:trPr>
          <w:trHeight w:val="513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723B4F" w:rsidRDefault="003620B8" w:rsidP="00F25E1A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RPr="003620B8">
              <w:rPr>
                <w:sz w:val="28"/>
                <w:szCs w:val="28"/>
              </w:rPr>
              <w:t>___</w:t>
            </w:r>
            <w:r w:rsidR="00AE6D1D" w:rsidRPr="003620B8">
              <w:rPr>
                <w:sz w:val="28"/>
                <w:szCs w:val="28"/>
              </w:rPr>
              <w:t xml:space="preserve">__________ </w:t>
            </w:r>
            <w:r w:rsidR="00AE6D1D" w:rsidRPr="00723B4F">
              <w:rPr>
                <w:sz w:val="28"/>
                <w:szCs w:val="28"/>
              </w:rPr>
              <w:t>А.С. Кузнецов</w:t>
            </w:r>
          </w:p>
        </w:tc>
      </w:tr>
      <w:tr w:rsidR="00AE6D1D" w:rsidRPr="00723B4F" w:rsidTr="00AE6D1D">
        <w:trPr>
          <w:trHeight w:val="142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723B4F" w:rsidRDefault="00AE6D1D" w:rsidP="00336AF3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723B4F">
              <w:rPr>
                <w:sz w:val="28"/>
                <w:szCs w:val="28"/>
              </w:rPr>
              <w:t>_____</w:t>
            </w:r>
            <w:r>
              <w:rPr>
                <w:sz w:val="28"/>
                <w:szCs w:val="28"/>
              </w:rPr>
              <w:t>»</w:t>
            </w:r>
            <w:r w:rsidRPr="00723B4F">
              <w:rPr>
                <w:sz w:val="28"/>
                <w:szCs w:val="28"/>
              </w:rPr>
              <w:t>____________202</w:t>
            </w:r>
            <w:r w:rsidR="00336AF3">
              <w:rPr>
                <w:sz w:val="28"/>
                <w:szCs w:val="28"/>
              </w:rPr>
              <w:t>3</w:t>
            </w:r>
            <w:r w:rsidRPr="00723B4F">
              <w:rPr>
                <w:sz w:val="28"/>
                <w:szCs w:val="28"/>
              </w:rPr>
              <w:t xml:space="preserve"> г.</w:t>
            </w:r>
          </w:p>
        </w:tc>
      </w:tr>
      <w:tr w:rsidR="00AE6D1D" w:rsidRPr="00723B4F" w:rsidTr="00AE6D1D">
        <w:trPr>
          <w:trHeight w:hRule="exact" w:val="567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</w:tr>
      <w:tr w:rsidR="00AE6D1D" w:rsidRPr="00723B4F" w:rsidTr="000C68E9">
        <w:trPr>
          <w:trHeight w:val="850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3620B8" w:rsidRDefault="003620B8" w:rsidP="003620B8">
            <w:pPr>
              <w:tabs>
                <w:tab w:val="left" w:pos="5727"/>
              </w:tabs>
              <w:spacing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Исполнитель</w:t>
            </w:r>
          </w:p>
          <w:p w:rsidR="00AE6D1D" w:rsidRPr="00723B4F" w:rsidRDefault="00AE6D1D" w:rsidP="003620B8">
            <w:pPr>
              <w:tabs>
                <w:tab w:val="left" w:pos="5727"/>
              </w:tabs>
              <w:jc w:val="center"/>
              <w:rPr>
                <w:sz w:val="28"/>
                <w:szCs w:val="28"/>
                <w:highlight w:val="yellow"/>
              </w:rPr>
            </w:pPr>
            <w:r w:rsidRPr="00CA1495">
              <w:rPr>
                <w:color w:val="000000"/>
                <w:sz w:val="28"/>
                <w:szCs w:val="28"/>
              </w:rPr>
              <w:t>Инженер-программист</w:t>
            </w:r>
            <w:r w:rsidR="003620B8">
              <w:rPr>
                <w:color w:val="000000"/>
                <w:sz w:val="28"/>
                <w:szCs w:val="28"/>
              </w:rPr>
              <w:t xml:space="preserve"> </w:t>
            </w:r>
            <w:r w:rsidRPr="00CA1495">
              <w:rPr>
                <w:color w:val="000000"/>
                <w:sz w:val="28"/>
                <w:szCs w:val="28"/>
              </w:rPr>
              <w:t>2 категории</w:t>
            </w:r>
          </w:p>
        </w:tc>
      </w:tr>
      <w:tr w:rsidR="00AE6D1D" w:rsidRPr="00723B4F" w:rsidTr="00AE6D1D">
        <w:trPr>
          <w:trHeight w:val="468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836215" w:rsidRDefault="003620B8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RPr="003620B8">
              <w:rPr>
                <w:sz w:val="28"/>
                <w:szCs w:val="28"/>
              </w:rPr>
              <w:t xml:space="preserve">_____________ </w:t>
            </w:r>
            <w:r w:rsidR="00AE6D1D">
              <w:rPr>
                <w:sz w:val="28"/>
                <w:szCs w:val="28"/>
              </w:rPr>
              <w:t>М</w:t>
            </w:r>
            <w:r w:rsidR="00AE6D1D" w:rsidRPr="00836215">
              <w:rPr>
                <w:sz w:val="28"/>
                <w:szCs w:val="28"/>
              </w:rPr>
              <w:t>.А. Павленко</w:t>
            </w:r>
          </w:p>
        </w:tc>
      </w:tr>
      <w:tr w:rsidR="00AE6D1D" w:rsidRPr="00723B4F" w:rsidTr="00AE6D1D"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836215" w:rsidRDefault="00AE6D1D" w:rsidP="00336AF3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836215">
              <w:rPr>
                <w:sz w:val="28"/>
                <w:szCs w:val="28"/>
              </w:rPr>
              <w:t>_____</w:t>
            </w:r>
            <w:r>
              <w:rPr>
                <w:sz w:val="28"/>
                <w:szCs w:val="28"/>
              </w:rPr>
              <w:t>»</w:t>
            </w:r>
            <w:r w:rsidRPr="00836215">
              <w:rPr>
                <w:sz w:val="28"/>
                <w:szCs w:val="28"/>
              </w:rPr>
              <w:t>____________202</w:t>
            </w:r>
            <w:r w:rsidR="00336AF3">
              <w:rPr>
                <w:sz w:val="28"/>
                <w:szCs w:val="28"/>
              </w:rPr>
              <w:t>3</w:t>
            </w:r>
            <w:r w:rsidRPr="00836215">
              <w:rPr>
                <w:sz w:val="28"/>
                <w:szCs w:val="28"/>
              </w:rPr>
              <w:t xml:space="preserve"> г.</w:t>
            </w:r>
          </w:p>
        </w:tc>
      </w:tr>
      <w:tr w:rsidR="00AE6D1D" w:rsidRPr="00723B4F" w:rsidTr="00AE6D1D">
        <w:trPr>
          <w:trHeight w:hRule="exact" w:val="567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</w:tr>
      <w:tr w:rsidR="00AE6D1D" w:rsidRPr="00723B4F" w:rsidTr="000C68E9">
        <w:trPr>
          <w:trHeight w:val="510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723B4F" w:rsidRDefault="00AE6D1D" w:rsidP="003620B8">
            <w:pPr>
              <w:tabs>
                <w:tab w:val="left" w:pos="5727"/>
              </w:tabs>
              <w:spacing w:after="60"/>
              <w:jc w:val="center"/>
              <w:rPr>
                <w:sz w:val="28"/>
                <w:szCs w:val="28"/>
              </w:rPr>
            </w:pPr>
            <w:proofErr w:type="spellStart"/>
            <w:r w:rsidRPr="00723B4F">
              <w:rPr>
                <w:sz w:val="28"/>
                <w:szCs w:val="28"/>
              </w:rPr>
              <w:t>Нормоконтролер</w:t>
            </w:r>
            <w:proofErr w:type="spellEnd"/>
          </w:p>
        </w:tc>
      </w:tr>
      <w:tr w:rsidR="00AE6D1D" w:rsidRPr="00723B4F" w:rsidTr="00AE6D1D">
        <w:trPr>
          <w:trHeight w:val="442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723B4F" w:rsidRDefault="003620B8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RPr="003620B8">
              <w:rPr>
                <w:sz w:val="28"/>
                <w:szCs w:val="28"/>
              </w:rPr>
              <w:t xml:space="preserve">_____________ </w:t>
            </w:r>
            <w:r w:rsidR="00AE6D1D" w:rsidRPr="00723B4F">
              <w:rPr>
                <w:sz w:val="28"/>
                <w:szCs w:val="28"/>
              </w:rPr>
              <w:t>Е.С. Атаманюк</w:t>
            </w:r>
          </w:p>
        </w:tc>
      </w:tr>
      <w:tr w:rsidR="00AE6D1D" w:rsidRPr="00723B4F" w:rsidTr="00AE6D1D">
        <w:trPr>
          <w:trHeight w:val="439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723B4F" w:rsidRDefault="00AE6D1D" w:rsidP="00336AF3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723B4F">
              <w:rPr>
                <w:sz w:val="28"/>
                <w:szCs w:val="28"/>
              </w:rPr>
              <w:t>_____</w:t>
            </w:r>
            <w:r>
              <w:rPr>
                <w:sz w:val="28"/>
                <w:szCs w:val="28"/>
              </w:rPr>
              <w:t>»</w:t>
            </w:r>
            <w:r w:rsidRPr="00723B4F">
              <w:rPr>
                <w:sz w:val="28"/>
                <w:szCs w:val="28"/>
              </w:rPr>
              <w:t>____________202</w:t>
            </w:r>
            <w:r w:rsidR="00336AF3">
              <w:rPr>
                <w:sz w:val="28"/>
                <w:szCs w:val="28"/>
              </w:rPr>
              <w:t>3</w:t>
            </w:r>
            <w:r w:rsidRPr="00723B4F">
              <w:rPr>
                <w:sz w:val="28"/>
                <w:szCs w:val="28"/>
              </w:rPr>
              <w:t xml:space="preserve"> г.</w:t>
            </w:r>
          </w:p>
        </w:tc>
      </w:tr>
    </w:tbl>
    <w:p w:rsidR="000612E9" w:rsidRPr="00723B4F" w:rsidRDefault="000612E9" w:rsidP="00DD7425">
      <w:pPr>
        <w:spacing w:line="360" w:lineRule="auto"/>
        <w:rPr>
          <w:b/>
          <w:bCs/>
          <w:sz w:val="28"/>
          <w:szCs w:val="28"/>
        </w:rPr>
      </w:pPr>
    </w:p>
    <w:p w:rsidR="002215D3" w:rsidRDefault="002215D3" w:rsidP="00DD7425">
      <w:pPr>
        <w:spacing w:line="360" w:lineRule="auto"/>
        <w:rPr>
          <w:sz w:val="2"/>
          <w:szCs w:val="2"/>
        </w:rPr>
      </w:pPr>
      <w:bookmarkStart w:id="0" w:name="_GoBack"/>
      <w:bookmarkEnd w:id="0"/>
    </w:p>
    <w:sectPr w:rsidR="002215D3" w:rsidSect="00723B4F">
      <w:headerReference w:type="default" r:id="rId6"/>
      <w:footerReference w:type="default" r:id="rId7"/>
      <w:footerReference w:type="first" r:id="rId8"/>
      <w:pgSz w:w="11906" w:h="16838" w:code="9"/>
      <w:pgMar w:top="226" w:right="442" w:bottom="1418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1D0" w:rsidRDefault="007151D0">
      <w:r>
        <w:separator/>
      </w:r>
    </w:p>
  </w:endnote>
  <w:endnote w:type="continuationSeparator" w:id="0">
    <w:p w:rsidR="007151D0" w:rsidRDefault="00715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215" w:rsidRDefault="00836215" w:rsidP="00037C68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  <w:p w:rsidR="00836215" w:rsidRDefault="00836215" w:rsidP="00037C68">
    <w:pPr>
      <w:pStyle w:val="a5"/>
      <w:ind w:firstLine="6521"/>
      <w:rPr>
        <w:b/>
        <w:bCs/>
        <w:sz w:val="28"/>
        <w:szCs w:val="28"/>
      </w:rPr>
    </w:pPr>
    <w:r>
      <w:rPr>
        <w:b/>
        <w:bCs/>
        <w:sz w:val="28"/>
        <w:szCs w:val="28"/>
      </w:rPr>
      <w:t>Литера</w:t>
    </w:r>
  </w:p>
  <w:p w:rsidR="00836215" w:rsidRDefault="0083621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215" w:rsidRPr="00AE6D1D" w:rsidRDefault="00836215" w:rsidP="00723B4F">
    <w:pPr>
      <w:pStyle w:val="a5"/>
      <w:jc w:val="center"/>
      <w:rPr>
        <w:bCs/>
        <w:sz w:val="28"/>
        <w:szCs w:val="28"/>
      </w:rPr>
    </w:pPr>
    <w:r w:rsidRPr="00AE6D1D">
      <w:rPr>
        <w:bCs/>
        <w:sz w:val="28"/>
        <w:szCs w:val="28"/>
      </w:rPr>
      <w:t>202</w:t>
    </w:r>
    <w:r w:rsidR="00336AF3">
      <w:rPr>
        <w:bCs/>
        <w:sz w:val="28"/>
        <w:szCs w:val="28"/>
      </w:rPr>
      <w:t>3</w:t>
    </w:r>
  </w:p>
  <w:p w:rsidR="00836215" w:rsidRPr="00AE6D1D" w:rsidRDefault="00836215" w:rsidP="00AE6D1D">
    <w:pPr>
      <w:pStyle w:val="a5"/>
      <w:ind w:firstLine="7371"/>
    </w:pPr>
    <w:r w:rsidRPr="00AE6D1D">
      <w:rPr>
        <w:bCs/>
        <w:sz w:val="28"/>
        <w:szCs w:val="28"/>
      </w:rPr>
      <w:t>Литера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1D0" w:rsidRDefault="007151D0">
      <w:r>
        <w:separator/>
      </w:r>
    </w:p>
  </w:footnote>
  <w:footnote w:type="continuationSeparator" w:id="0">
    <w:p w:rsidR="007151D0" w:rsidRDefault="00715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215" w:rsidRDefault="00836215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636FA5">
      <w:rPr>
        <w:rStyle w:val="a4"/>
        <w:b/>
        <w:bCs/>
        <w:noProof/>
        <w:sz w:val="32"/>
        <w:szCs w:val="32"/>
      </w:rPr>
      <w:t>2</w:t>
    </w:r>
    <w:r>
      <w:rPr>
        <w:rStyle w:val="a4"/>
        <w:b/>
        <w:bCs/>
        <w:sz w:val="32"/>
        <w:szCs w:val="32"/>
      </w:rPr>
      <w:fldChar w:fldCharType="end"/>
    </w:r>
  </w:p>
  <w:p w:rsidR="00836215" w:rsidRPr="009B3521" w:rsidRDefault="00836215" w:rsidP="00037C68">
    <w:pPr>
      <w:pStyle w:val="a3"/>
      <w:rPr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oNotHyphenateCaps/>
  <w:drawingGridHorizontalSpacing w:val="120"/>
  <w:drawingGridVerticalSpacing w:val="5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15D3"/>
    <w:rsid w:val="00003132"/>
    <w:rsid w:val="000067FB"/>
    <w:rsid w:val="0002580B"/>
    <w:rsid w:val="00037C68"/>
    <w:rsid w:val="00044F1E"/>
    <w:rsid w:val="000612E9"/>
    <w:rsid w:val="00094E30"/>
    <w:rsid w:val="000C68E9"/>
    <w:rsid w:val="000E0FCA"/>
    <w:rsid w:val="000F1C35"/>
    <w:rsid w:val="001452E5"/>
    <w:rsid w:val="001673E0"/>
    <w:rsid w:val="00196AA4"/>
    <w:rsid w:val="001A185B"/>
    <w:rsid w:val="001C43A1"/>
    <w:rsid w:val="001F408B"/>
    <w:rsid w:val="00217C0A"/>
    <w:rsid w:val="002215D3"/>
    <w:rsid w:val="00245037"/>
    <w:rsid w:val="00315CBC"/>
    <w:rsid w:val="00336AF3"/>
    <w:rsid w:val="003434FA"/>
    <w:rsid w:val="003620B8"/>
    <w:rsid w:val="00394952"/>
    <w:rsid w:val="003E108A"/>
    <w:rsid w:val="003F5A30"/>
    <w:rsid w:val="00422EA8"/>
    <w:rsid w:val="00430C55"/>
    <w:rsid w:val="0043134F"/>
    <w:rsid w:val="0043156C"/>
    <w:rsid w:val="004B423F"/>
    <w:rsid w:val="004B5140"/>
    <w:rsid w:val="004E699A"/>
    <w:rsid w:val="00522F55"/>
    <w:rsid w:val="005C3B27"/>
    <w:rsid w:val="005C7B7B"/>
    <w:rsid w:val="00636FA5"/>
    <w:rsid w:val="0064229A"/>
    <w:rsid w:val="00650D3E"/>
    <w:rsid w:val="0068631D"/>
    <w:rsid w:val="006E7C71"/>
    <w:rsid w:val="007001DA"/>
    <w:rsid w:val="00711568"/>
    <w:rsid w:val="007151D0"/>
    <w:rsid w:val="00723B4F"/>
    <w:rsid w:val="00766B93"/>
    <w:rsid w:val="007B5C12"/>
    <w:rsid w:val="00836215"/>
    <w:rsid w:val="008467F2"/>
    <w:rsid w:val="00900278"/>
    <w:rsid w:val="0097218D"/>
    <w:rsid w:val="009B3521"/>
    <w:rsid w:val="009C2178"/>
    <w:rsid w:val="009E3E82"/>
    <w:rsid w:val="00A03FF7"/>
    <w:rsid w:val="00A13D93"/>
    <w:rsid w:val="00A9025A"/>
    <w:rsid w:val="00A906B7"/>
    <w:rsid w:val="00AB7CB6"/>
    <w:rsid w:val="00AE6D1D"/>
    <w:rsid w:val="00B25361"/>
    <w:rsid w:val="00B32CB5"/>
    <w:rsid w:val="00C026B8"/>
    <w:rsid w:val="00C633D7"/>
    <w:rsid w:val="00CF4C75"/>
    <w:rsid w:val="00D078F8"/>
    <w:rsid w:val="00D46D24"/>
    <w:rsid w:val="00D70CE0"/>
    <w:rsid w:val="00D745CF"/>
    <w:rsid w:val="00DD7425"/>
    <w:rsid w:val="00DF2EEF"/>
    <w:rsid w:val="00E3278E"/>
    <w:rsid w:val="00E7033A"/>
    <w:rsid w:val="00EB21C7"/>
    <w:rsid w:val="00EB713C"/>
    <w:rsid w:val="00EE1EFB"/>
    <w:rsid w:val="00EE4B31"/>
    <w:rsid w:val="00F25E1A"/>
    <w:rsid w:val="00F2706E"/>
    <w:rsid w:val="00F35056"/>
    <w:rsid w:val="00F4103E"/>
    <w:rsid w:val="00F4527C"/>
    <w:rsid w:val="00F8205C"/>
    <w:rsid w:val="00F87ED2"/>
    <w:rsid w:val="00FD026A"/>
    <w:rsid w:val="00FE4401"/>
    <w:rsid w:val="00F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1"/>
    <o:shapelayout v:ext="edit">
      <o:idmap v:ext="edit" data="1"/>
    </o:shapelayout>
  </w:shapeDefaults>
  <w:decimalSymbol w:val=","/>
  <w:listSeparator w:val=";"/>
  <w14:docId w14:val="4A36AC01"/>
  <w15:docId w15:val="{C690F580-39BD-4AEC-9444-E920DC80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1C7"/>
    <w:rPr>
      <w:sz w:val="24"/>
      <w:szCs w:val="24"/>
    </w:rPr>
  </w:style>
  <w:style w:type="paragraph" w:styleId="1">
    <w:name w:val="heading 1"/>
    <w:basedOn w:val="a"/>
    <w:next w:val="a"/>
    <w:qFormat/>
    <w:rsid w:val="00EB21C7"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rsid w:val="00EB21C7"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rsid w:val="00EB21C7"/>
    <w:pPr>
      <w:keepNext/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rsid w:val="00EB21C7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rsid w:val="00EB21C7"/>
    <w:pPr>
      <w:keepNext/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rsid w:val="00EB21C7"/>
    <w:pPr>
      <w:keepNext/>
      <w:jc w:val="center"/>
      <w:outlineLvl w:val="5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EB21C7"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  <w:rsid w:val="00EB21C7"/>
  </w:style>
  <w:style w:type="paragraph" w:styleId="a5">
    <w:name w:val="footer"/>
    <w:basedOn w:val="a"/>
    <w:semiHidden/>
    <w:rsid w:val="00EB21C7"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rsid w:val="00EB21C7"/>
    <w:pPr>
      <w:jc w:val="center"/>
    </w:pPr>
    <w:rPr>
      <w:b/>
      <w:bCs/>
      <w:sz w:val="32"/>
      <w:szCs w:val="32"/>
    </w:rPr>
  </w:style>
  <w:style w:type="table" w:styleId="a7">
    <w:name w:val="Table Grid"/>
    <w:basedOn w:val="a1"/>
    <w:uiPriority w:val="39"/>
    <w:rsid w:val="00D74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DD742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D7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ROSKOS\my_doc\OFF_DOCS\&#1057;&#1087;&#1077;&#1094;&#1080;&#1092;&#1080;&#1082;&#1072;&#1094;&#1080;&#1103;\Docs\00%20&#1057;&#1087;&#1077;&#1094;&#1080;&#1092;&#1080;&#1082;&#1072;&#1094;&#1080;&#110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00 Спецификация.dot</Template>
  <TotalTime>219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DenisKh</cp:lastModifiedBy>
  <cp:revision>19</cp:revision>
  <cp:lastPrinted>2018-06-29T10:52:00Z</cp:lastPrinted>
  <dcterms:created xsi:type="dcterms:W3CDTF">2021-12-22T13:44:00Z</dcterms:created>
  <dcterms:modified xsi:type="dcterms:W3CDTF">2023-06-27T14:17:00Z</dcterms:modified>
</cp:coreProperties>
</file>